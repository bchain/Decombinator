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83" w:rsidRDefault="00E77AD9">
      <w:pPr>
        <w:rPr>
          <w:b/>
          <w:bCs/>
        </w:rPr>
      </w:pPr>
      <w:r w:rsidRPr="00E77AD9">
        <w:rPr>
          <w:b/>
          <w:bCs/>
        </w:rPr>
        <w:t>Pipeline for TCR analysis</w:t>
      </w:r>
    </w:p>
    <w:p w:rsidR="006C527B" w:rsidRPr="006C527B" w:rsidRDefault="006C527B" w:rsidP="006C527B">
      <w:r w:rsidRPr="006C527B">
        <w:t xml:space="preserve">I have set up a </w:t>
      </w:r>
      <w:r>
        <w:t xml:space="preserve">directory “C:\TCR” with subdirectories </w:t>
      </w:r>
      <w:r w:rsidRPr="006C527B">
        <w:rPr>
          <w:i/>
          <w:iCs/>
        </w:rPr>
        <w:t>input</w:t>
      </w:r>
      <w:r>
        <w:t xml:space="preserve"> and </w:t>
      </w:r>
      <w:r w:rsidRPr="006C527B">
        <w:rPr>
          <w:i/>
          <w:iCs/>
        </w:rPr>
        <w:t>output</w:t>
      </w:r>
      <w:r>
        <w:t xml:space="preserve"> so as to facilitate processing data and speed up running. All scripts and necessary accessories are in </w:t>
      </w:r>
      <w:proofErr w:type="spellStart"/>
      <w:r>
        <w:t>Decombinator</w:t>
      </w:r>
      <w:proofErr w:type="spellEnd"/>
      <w:r>
        <w:t xml:space="preserve"> folder on </w:t>
      </w:r>
      <w:proofErr w:type="spellStart"/>
      <w:r>
        <w:t>github</w:t>
      </w:r>
      <w:proofErr w:type="spellEnd"/>
    </w:p>
    <w:p w:rsidR="006C527B" w:rsidRDefault="006C527B" w:rsidP="00E77AD9">
      <w:pPr>
        <w:pStyle w:val="ListParagraph"/>
        <w:numPr>
          <w:ilvl w:val="0"/>
          <w:numId w:val="1"/>
        </w:numPr>
      </w:pPr>
      <w:r>
        <w:t xml:space="preserve">Download Illumina output files from </w:t>
      </w:r>
      <w:proofErr w:type="spellStart"/>
      <w:r>
        <w:t>GridScaler</w:t>
      </w:r>
      <w:proofErr w:type="spellEnd"/>
      <w:r>
        <w:t xml:space="preserve"> to </w:t>
      </w:r>
      <w:r w:rsidRPr="006C527B">
        <w:rPr>
          <w:i/>
          <w:iCs/>
        </w:rPr>
        <w:t>input</w:t>
      </w:r>
      <w:r>
        <w:t xml:space="preserve">. If these are the Illumina </w:t>
      </w:r>
      <w:proofErr w:type="spellStart"/>
      <w:r>
        <w:t>demultiplex</w:t>
      </w:r>
      <w:proofErr w:type="spellEnd"/>
      <w:r>
        <w:t xml:space="preserve"> files combine them into three files (one for each read) using </w:t>
      </w:r>
      <w:proofErr w:type="spellStart"/>
      <w:r w:rsidRPr="006C527B">
        <w:rPr>
          <w:b/>
          <w:bCs/>
        </w:rPr>
        <w:t>Packagor</w:t>
      </w:r>
      <w:r>
        <w:rPr>
          <w:b/>
          <w:bCs/>
        </w:rPr>
        <w:t>.R</w:t>
      </w:r>
      <w:proofErr w:type="spellEnd"/>
      <w:r>
        <w:t>.</w:t>
      </w:r>
    </w:p>
    <w:p w:rsidR="00E77AD9" w:rsidRDefault="006C527B" w:rsidP="006C527B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 w:rsidRPr="006C527B">
        <w:rPr>
          <w:b/>
          <w:bCs/>
        </w:rPr>
        <w:t>Packagor</w:t>
      </w:r>
      <w:r>
        <w:rPr>
          <w:b/>
          <w:bCs/>
        </w:rPr>
        <w:t>.R</w:t>
      </w:r>
      <w:proofErr w:type="spellEnd"/>
      <w:r>
        <w:t xml:space="preserve"> output to </w:t>
      </w:r>
      <w:proofErr w:type="spellStart"/>
      <w:r>
        <w:t>RawData</w:t>
      </w:r>
      <w:proofErr w:type="spellEnd"/>
      <w:r>
        <w:t xml:space="preserve"> folder on </w:t>
      </w:r>
      <w:proofErr w:type="spellStart"/>
      <w:r>
        <w:t>GridScaler</w:t>
      </w:r>
      <w:proofErr w:type="spellEnd"/>
      <w:r>
        <w:t xml:space="preserve">. Also move files from </w:t>
      </w:r>
      <w:r>
        <w:rPr>
          <w:i/>
          <w:iCs/>
        </w:rPr>
        <w:t xml:space="preserve">output </w:t>
      </w:r>
      <w:r>
        <w:t xml:space="preserve">to </w:t>
      </w:r>
      <w:r>
        <w:rPr>
          <w:i/>
          <w:iCs/>
        </w:rPr>
        <w:t xml:space="preserve">input. </w:t>
      </w:r>
    </w:p>
    <w:p w:rsidR="007F2270" w:rsidRDefault="007F2270" w:rsidP="007F2270">
      <w:pPr>
        <w:pStyle w:val="ListParagraph"/>
        <w:numPr>
          <w:ilvl w:val="0"/>
          <w:numId w:val="1"/>
        </w:numPr>
      </w:pPr>
      <w:r>
        <w:t>Check file names; the first read should be R1, the second should be R2 and contain index (small file) and the third should be R3 and contain reverse read.</w:t>
      </w:r>
      <w:r w:rsidR="00AC5D0C">
        <w:t xml:space="preserve"> NOTE this nomenclature differs in different sequence runs.</w:t>
      </w:r>
      <w:r w:rsidR="006C527B">
        <w:t xml:space="preserve"> But </w:t>
      </w:r>
      <w:proofErr w:type="spellStart"/>
      <w:proofErr w:type="gramStart"/>
      <w:r w:rsidR="006C527B" w:rsidRPr="006C527B">
        <w:rPr>
          <w:b/>
          <w:bCs/>
        </w:rPr>
        <w:t>Packagor</w:t>
      </w:r>
      <w:r w:rsidR="006C527B">
        <w:rPr>
          <w:b/>
          <w:bCs/>
        </w:rPr>
        <w:t>.R</w:t>
      </w:r>
      <w:proofErr w:type="spellEnd"/>
      <w:r w:rsidR="006C527B">
        <w:rPr>
          <w:b/>
          <w:bCs/>
        </w:rPr>
        <w:t xml:space="preserve"> </w:t>
      </w:r>
      <w:r w:rsidR="006C527B">
        <w:t xml:space="preserve"> always</w:t>
      </w:r>
      <w:proofErr w:type="gramEnd"/>
      <w:r w:rsidR="006C527B">
        <w:t xml:space="preserve"> gives this output.</w:t>
      </w:r>
    </w:p>
    <w:p w:rsidR="00A55368" w:rsidRDefault="006C527B" w:rsidP="004A720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proofErr w:type="gramStart"/>
      <w:r>
        <w:rPr>
          <w:b/>
        </w:rPr>
        <w:t>DemultiplexoR</w:t>
      </w:r>
      <w:r w:rsidRPr="00E6216D">
        <w:rPr>
          <w:b/>
        </w:rPr>
        <w:t>.R</w:t>
      </w:r>
      <w:proofErr w:type="spellEnd"/>
      <w:r>
        <w:t xml:space="preserve"> .</w:t>
      </w:r>
      <w:proofErr w:type="gramEnd"/>
      <w:r>
        <w:t xml:space="preserve">  User-set variables include name of experiment; path for index files; input and output path (default is </w:t>
      </w:r>
      <w:r>
        <w:rPr>
          <w:i/>
          <w:iCs/>
        </w:rPr>
        <w:t>input</w:t>
      </w:r>
      <w:r>
        <w:t xml:space="preserve"> and </w:t>
      </w:r>
      <w:r>
        <w:rPr>
          <w:i/>
          <w:iCs/>
        </w:rPr>
        <w:t>output)</w:t>
      </w:r>
      <w:r w:rsidR="007F2270">
        <w:t>; position of barcode</w:t>
      </w:r>
      <w:r>
        <w:t xml:space="preserve"> (depends on ligation oligo). A</w:t>
      </w:r>
      <w:r w:rsidR="007F2270">
        <w:t xml:space="preserve">nd </w:t>
      </w:r>
      <w:r>
        <w:t xml:space="preserve">potentially also </w:t>
      </w:r>
      <w:r w:rsidR="007F2270">
        <w:t>position of second index</w:t>
      </w:r>
      <w:r w:rsidR="004A720F">
        <w:t xml:space="preserve"> (default is 7-12 on read 1).</w:t>
      </w:r>
    </w:p>
    <w:p w:rsidR="004A720F" w:rsidRPr="004A720F" w:rsidRDefault="004A720F" w:rsidP="004A720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Upload output to </w:t>
      </w:r>
      <w:proofErr w:type="spellStart"/>
      <w:r>
        <w:t>GridScaler</w:t>
      </w:r>
      <w:proofErr w:type="spellEnd"/>
      <w:r>
        <w:t xml:space="preserve">, folder </w:t>
      </w:r>
      <w:proofErr w:type="spellStart"/>
      <w:r>
        <w:rPr>
          <w:i/>
          <w:iCs/>
        </w:rPr>
        <w:t>demultiplex_BC</w:t>
      </w:r>
      <w:proofErr w:type="spellEnd"/>
      <w:r>
        <w:rPr>
          <w:i/>
          <w:iCs/>
        </w:rPr>
        <w:t xml:space="preserve"> </w:t>
      </w:r>
    </w:p>
    <w:p w:rsidR="00450267" w:rsidRDefault="00A83106" w:rsidP="004A720F">
      <w:pPr>
        <w:pStyle w:val="ListParagraph"/>
        <w:numPr>
          <w:ilvl w:val="0"/>
          <w:numId w:val="1"/>
        </w:numPr>
      </w:pPr>
      <w:r>
        <w:t xml:space="preserve">Use </w:t>
      </w:r>
      <w:r w:rsidRPr="00E6216D">
        <w:rPr>
          <w:b/>
        </w:rPr>
        <w:t>Z-zip</w:t>
      </w:r>
      <w:r>
        <w:t xml:space="preserve"> to unzip all files</w:t>
      </w:r>
      <w:r w:rsidR="004461D7">
        <w:t xml:space="preserve"> </w:t>
      </w:r>
      <w:r w:rsidR="004A720F">
        <w:t xml:space="preserve">from </w:t>
      </w:r>
      <w:r w:rsidR="004461D7" w:rsidRPr="004A720F">
        <w:rPr>
          <w:i/>
          <w:iCs/>
        </w:rPr>
        <w:t>output</w:t>
      </w:r>
      <w:r w:rsidR="004461D7">
        <w:t xml:space="preserve"> </w:t>
      </w:r>
      <w:r w:rsidR="004A720F">
        <w:t xml:space="preserve">a </w:t>
      </w:r>
      <w:r w:rsidR="00E6216D">
        <w:t xml:space="preserve">folder containing </w:t>
      </w:r>
      <w:r w:rsidR="00E6216D" w:rsidRPr="00E6216D">
        <w:rPr>
          <w:b/>
        </w:rPr>
        <w:t>Decombinator</w:t>
      </w:r>
      <w:r w:rsidR="004A720F">
        <w:t>V2</w:t>
      </w:r>
      <w:r w:rsidR="00E6216D">
        <w:t xml:space="preserve">, preferably </w:t>
      </w:r>
      <w:r>
        <w:t>on C drive (for faster running).</w:t>
      </w:r>
    </w:p>
    <w:p w:rsidR="00A83106" w:rsidRDefault="00A83106" w:rsidP="00A55368">
      <w:pPr>
        <w:pStyle w:val="ListParagraph"/>
        <w:numPr>
          <w:ilvl w:val="0"/>
          <w:numId w:val="1"/>
        </w:numPr>
      </w:pPr>
      <w:r>
        <w:t xml:space="preserve">Run </w:t>
      </w:r>
      <w:r w:rsidR="004461D7" w:rsidRPr="004461D7">
        <w:rPr>
          <w:b/>
        </w:rPr>
        <w:t>D</w:t>
      </w:r>
      <w:r w:rsidRPr="004461D7">
        <w:rPr>
          <w:b/>
        </w:rPr>
        <w:t>ecombinate</w:t>
      </w:r>
      <w:r w:rsidRPr="00E6216D">
        <w:rPr>
          <w:b/>
        </w:rPr>
        <w:t>.bat</w:t>
      </w:r>
      <w:r>
        <w:t xml:space="preserve"> in this folder, removing all switches except of – TRUE (keep out-of-frame sequences). Remove plots and also complete translation etc. </w:t>
      </w:r>
      <w:r w:rsidR="00E6216D">
        <w:t xml:space="preserve">If analyzing mouse sequences, use </w:t>
      </w:r>
      <w:r w:rsidR="00E6216D" w:rsidRPr="00E6216D">
        <w:rPr>
          <w:b/>
        </w:rPr>
        <w:t>decombinatem.bat</w:t>
      </w:r>
      <w:r w:rsidR="00E6216D">
        <w:t>.</w:t>
      </w:r>
    </w:p>
    <w:p w:rsidR="00A83106" w:rsidRDefault="00E6216D" w:rsidP="00A55368">
      <w:pPr>
        <w:pStyle w:val="ListParagraph"/>
        <w:numPr>
          <w:ilvl w:val="0"/>
          <w:numId w:val="1"/>
        </w:numPr>
      </w:pPr>
      <w:r>
        <w:t xml:space="preserve">Move output folders (one for each index combination, </w:t>
      </w:r>
      <w:r w:rsidR="004461D7">
        <w:t>i.e. biological sample) out of D</w:t>
      </w:r>
      <w:r>
        <w:t xml:space="preserve">ecombinator folder into a new analysis folder.  Process each file using </w:t>
      </w:r>
      <w:proofErr w:type="spellStart"/>
      <w:r w:rsidRPr="00E6216D">
        <w:rPr>
          <w:b/>
        </w:rPr>
        <w:t>Coll</w:t>
      </w:r>
      <w:bookmarkStart w:id="0" w:name="_GoBack"/>
      <w:bookmarkEnd w:id="0"/>
      <w:r w:rsidRPr="00E6216D">
        <w:rPr>
          <w:b/>
        </w:rPr>
        <w:t>apsinatoR.R</w:t>
      </w:r>
      <w:proofErr w:type="spellEnd"/>
      <w:r>
        <w:t>; this script removes PCR duplicates using the barcode information, and calculates unique TCR RNA molecules; and also unique TCR numbers. The script saves all output files (unique TCR RNA molecules as a six part descriptor, together with a barcode) together in one list file for future use.</w:t>
      </w:r>
    </w:p>
    <w:p w:rsidR="004461D7" w:rsidRDefault="004461D7" w:rsidP="00A55368">
      <w:pPr>
        <w:pStyle w:val="ListParagraph"/>
        <w:numPr>
          <w:ilvl w:val="0"/>
          <w:numId w:val="1"/>
        </w:numPr>
      </w:pPr>
      <w:r>
        <w:t xml:space="preserve">Process all files output from </w:t>
      </w:r>
      <w:proofErr w:type="spellStart"/>
      <w:r w:rsidRPr="004461D7">
        <w:rPr>
          <w:b/>
        </w:rPr>
        <w:t>Collapsinator</w:t>
      </w:r>
      <w:proofErr w:type="spellEnd"/>
      <w:r>
        <w:rPr>
          <w:b/>
        </w:rPr>
        <w:t xml:space="preserve"> </w:t>
      </w:r>
      <w:r>
        <w:t xml:space="preserve">using CDR3extractoR, which adds two columns containing full length </w:t>
      </w:r>
      <w:proofErr w:type="spellStart"/>
      <w:r>
        <w:t>aminoacid</w:t>
      </w:r>
      <w:proofErr w:type="spellEnd"/>
      <w:r>
        <w:t xml:space="preserve"> sequences and CDR3. </w:t>
      </w:r>
    </w:p>
    <w:sectPr w:rsidR="00446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1D20"/>
    <w:multiLevelType w:val="hybridMultilevel"/>
    <w:tmpl w:val="414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D9"/>
    <w:rsid w:val="000738A9"/>
    <w:rsid w:val="004461D7"/>
    <w:rsid w:val="00450267"/>
    <w:rsid w:val="004A720F"/>
    <w:rsid w:val="00635583"/>
    <w:rsid w:val="006C527B"/>
    <w:rsid w:val="007F2270"/>
    <w:rsid w:val="00A55368"/>
    <w:rsid w:val="00A83106"/>
    <w:rsid w:val="00AC5D0C"/>
    <w:rsid w:val="00E6216D"/>
    <w:rsid w:val="00E77AD9"/>
    <w:rsid w:val="00F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4C22C532.dotm</Template>
  <TotalTime>21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2015-05-29T08:07:00Z</dcterms:created>
  <dcterms:modified xsi:type="dcterms:W3CDTF">2015-07-16T16:19:00Z</dcterms:modified>
</cp:coreProperties>
</file>